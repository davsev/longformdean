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A4E" w:rsidRDefault="00A06A4E" w:rsidP="00A06A4E">
      <w:pPr>
        <w:ind w:left="397" w:right="397"/>
        <w:jc w:val="righ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18.7.18</w:t>
      </w:r>
    </w:p>
    <w:p w:rsidR="00C650EF" w:rsidRDefault="00C650EF" w:rsidP="00C650EF">
      <w:pPr>
        <w:ind w:left="397" w:right="397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לכבוד  </w:t>
      </w:r>
    </w:p>
    <w:p w:rsidR="00A06A4E" w:rsidRDefault="00A06A4E" w:rsidP="00C650EF">
      <w:pPr>
        <w:ind w:left="397" w:right="397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מכללת אחווה</w:t>
      </w:r>
    </w:p>
    <w:p w:rsidR="00662A76" w:rsidRDefault="00662A76" w:rsidP="00C650EF">
      <w:pPr>
        <w:ind w:left="397" w:right="397"/>
        <w:rPr>
          <w:rFonts w:cs="David"/>
          <w:sz w:val="24"/>
          <w:szCs w:val="24"/>
          <w:rtl/>
        </w:rPr>
      </w:pPr>
    </w:p>
    <w:p w:rsidR="00662A76" w:rsidRDefault="00662A76" w:rsidP="00FC6207">
      <w:pPr>
        <w:ind w:left="397" w:right="397"/>
        <w:jc w:val="center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הנדון:</w:t>
      </w:r>
      <w:r w:rsidR="002614BE" w:rsidRPr="00A06A4E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A06A4E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="00A06A4E" w:rsidRPr="00A06A4E">
        <w:rPr>
          <w:rFonts w:cs="David" w:hint="cs"/>
          <w:b/>
          <w:bCs/>
          <w:sz w:val="24"/>
          <w:szCs w:val="24"/>
          <w:u w:val="single"/>
          <w:rtl/>
        </w:rPr>
        <w:t>אלעוקבי</w:t>
      </w:r>
      <w:proofErr w:type="spellEnd"/>
      <w:r w:rsidR="00A06A4E" w:rsidRPr="00A06A4E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="00A06A4E" w:rsidRPr="00A06A4E">
        <w:rPr>
          <w:rFonts w:cs="David" w:hint="cs"/>
          <w:b/>
          <w:bCs/>
          <w:sz w:val="24"/>
          <w:szCs w:val="24"/>
          <w:u w:val="single"/>
          <w:rtl/>
        </w:rPr>
        <w:t>רבאב</w:t>
      </w:r>
      <w:proofErr w:type="spellEnd"/>
      <w:r w:rsidR="00A06A4E" w:rsidRPr="00A06A4E">
        <w:rPr>
          <w:rFonts w:cs="David" w:hint="cs"/>
          <w:b/>
          <w:bCs/>
          <w:sz w:val="24"/>
          <w:szCs w:val="24"/>
          <w:u w:val="single"/>
          <w:rtl/>
        </w:rPr>
        <w:t xml:space="preserve"> ת.ז 037776150</w:t>
      </w:r>
    </w:p>
    <w:p w:rsidR="00FC6207" w:rsidRDefault="00FC6207" w:rsidP="00290946">
      <w:pPr>
        <w:spacing w:after="0" w:line="480" w:lineRule="auto"/>
        <w:ind w:left="397" w:right="397"/>
        <w:jc w:val="both"/>
        <w:rPr>
          <w:rFonts w:cs="David"/>
          <w:sz w:val="24"/>
          <w:szCs w:val="24"/>
          <w:rtl/>
        </w:rPr>
      </w:pPr>
    </w:p>
    <w:p w:rsidR="00FC6207" w:rsidRDefault="00A06A4E" w:rsidP="00290946">
      <w:pPr>
        <w:spacing w:after="0" w:line="480" w:lineRule="auto"/>
        <w:ind w:left="397" w:right="397"/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שלום רב,</w:t>
      </w:r>
    </w:p>
    <w:p w:rsidR="00A06A4E" w:rsidRDefault="00A06A4E" w:rsidP="00290946">
      <w:pPr>
        <w:spacing w:after="0" w:line="480" w:lineRule="auto"/>
        <w:ind w:left="397" w:right="397"/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אני מפנה את הנ"ל לקבלת סיוע במלגת לימודים.</w:t>
      </w:r>
    </w:p>
    <w:p w:rsidR="00A06A4E" w:rsidRDefault="00A06A4E" w:rsidP="00290946">
      <w:pPr>
        <w:spacing w:after="0" w:line="480" w:lineRule="auto"/>
        <w:ind w:left="397" w:right="397"/>
        <w:jc w:val="both"/>
        <w:rPr>
          <w:rFonts w:cs="David" w:hint="cs"/>
          <w:sz w:val="24"/>
          <w:szCs w:val="24"/>
          <w:rtl/>
        </w:rPr>
      </w:pPr>
      <w:proofErr w:type="spellStart"/>
      <w:r>
        <w:rPr>
          <w:rFonts w:cs="David" w:hint="cs"/>
          <w:sz w:val="24"/>
          <w:szCs w:val="24"/>
          <w:rtl/>
        </w:rPr>
        <w:t>רבאב</w:t>
      </w:r>
      <w:proofErr w:type="spellEnd"/>
      <w:r>
        <w:rPr>
          <w:rFonts w:cs="David" w:hint="cs"/>
          <w:sz w:val="24"/>
          <w:szCs w:val="24"/>
          <w:rtl/>
        </w:rPr>
        <w:t>, ילידת 1983, הינה סטודנטית ללימודי הגיל הרך במכללה.</w:t>
      </w:r>
    </w:p>
    <w:p w:rsidR="00A06A4E" w:rsidRDefault="00A06A4E" w:rsidP="00290946">
      <w:pPr>
        <w:spacing w:after="0" w:line="480" w:lineRule="auto"/>
        <w:ind w:left="397" w:right="397"/>
        <w:jc w:val="both"/>
        <w:rPr>
          <w:rFonts w:cs="David" w:hint="cs"/>
          <w:sz w:val="24"/>
          <w:szCs w:val="24"/>
          <w:rtl/>
        </w:rPr>
      </w:pPr>
      <w:proofErr w:type="spellStart"/>
      <w:r>
        <w:rPr>
          <w:rFonts w:cs="David" w:hint="cs"/>
          <w:sz w:val="24"/>
          <w:szCs w:val="24"/>
          <w:rtl/>
        </w:rPr>
        <w:t>רבאב</w:t>
      </w:r>
      <w:proofErr w:type="spellEnd"/>
      <w:r>
        <w:rPr>
          <w:rFonts w:cs="David" w:hint="cs"/>
          <w:sz w:val="24"/>
          <w:szCs w:val="24"/>
          <w:rtl/>
        </w:rPr>
        <w:t xml:space="preserve"> גרושה ואם חד הורית לילד בן 12. אבי בנה אינו מסייע בטיפול בו ואינו משלם מזונות עבורו.</w:t>
      </w:r>
    </w:p>
    <w:p w:rsidR="00A06A4E" w:rsidRDefault="00A06A4E" w:rsidP="00290946">
      <w:pPr>
        <w:spacing w:after="0" w:line="480" w:lineRule="auto"/>
        <w:ind w:left="397" w:right="397"/>
        <w:jc w:val="both"/>
        <w:rPr>
          <w:rFonts w:cs="David" w:hint="cs"/>
          <w:sz w:val="24"/>
          <w:szCs w:val="24"/>
          <w:rtl/>
        </w:rPr>
      </w:pPr>
      <w:proofErr w:type="spellStart"/>
      <w:r>
        <w:rPr>
          <w:rFonts w:cs="David" w:hint="cs"/>
          <w:sz w:val="24"/>
          <w:szCs w:val="24"/>
          <w:rtl/>
        </w:rPr>
        <w:t>רבאב</w:t>
      </w:r>
      <w:proofErr w:type="spellEnd"/>
      <w:r>
        <w:rPr>
          <w:rFonts w:cs="David" w:hint="cs"/>
          <w:sz w:val="24"/>
          <w:szCs w:val="24"/>
          <w:rtl/>
        </w:rPr>
        <w:t xml:space="preserve"> מתגוררת בבית קטן סמוך לבית הוריה בשבט </w:t>
      </w:r>
      <w:proofErr w:type="spellStart"/>
      <w:r>
        <w:rPr>
          <w:rFonts w:cs="David" w:hint="cs"/>
          <w:sz w:val="24"/>
          <w:szCs w:val="24"/>
          <w:rtl/>
        </w:rPr>
        <w:t>אלעוקבי</w:t>
      </w:r>
      <w:proofErr w:type="spellEnd"/>
      <w:r>
        <w:rPr>
          <w:rFonts w:cs="David" w:hint="cs"/>
          <w:sz w:val="24"/>
          <w:szCs w:val="24"/>
          <w:rtl/>
        </w:rPr>
        <w:t>, אשר נמצא ליד חורה, בתנאי מחיה בסיסיים.</w:t>
      </w:r>
    </w:p>
    <w:p w:rsidR="00A06A4E" w:rsidRDefault="00A06A4E" w:rsidP="00290946">
      <w:pPr>
        <w:spacing w:after="0" w:line="480" w:lineRule="auto"/>
        <w:ind w:left="397" w:right="397"/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אביה של </w:t>
      </w:r>
      <w:proofErr w:type="spellStart"/>
      <w:r>
        <w:rPr>
          <w:rFonts w:cs="David" w:hint="cs"/>
          <w:sz w:val="24"/>
          <w:szCs w:val="24"/>
          <w:rtl/>
        </w:rPr>
        <w:t>רבאב</w:t>
      </w:r>
      <w:proofErr w:type="spellEnd"/>
      <w:r>
        <w:rPr>
          <w:rFonts w:cs="David" w:hint="cs"/>
          <w:sz w:val="24"/>
          <w:szCs w:val="24"/>
          <w:rtl/>
        </w:rPr>
        <w:t xml:space="preserve"> מסייע לה כלכלית ואף מממן את לימודיה.</w:t>
      </w:r>
    </w:p>
    <w:p w:rsidR="00A06A4E" w:rsidRDefault="00A06A4E" w:rsidP="00290946">
      <w:pPr>
        <w:spacing w:after="0" w:line="480" w:lineRule="auto"/>
        <w:ind w:left="397" w:right="397"/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הוצאות הלימודים גבוהות והיא מתקשה לממן אותם, יחד עם ההוצאות היומיומיות השוטפות.</w:t>
      </w:r>
    </w:p>
    <w:p w:rsidR="00A06A4E" w:rsidRDefault="00A06A4E" w:rsidP="00290946">
      <w:pPr>
        <w:spacing w:after="0" w:line="480" w:lineRule="auto"/>
        <w:ind w:left="397" w:right="397"/>
        <w:jc w:val="both"/>
        <w:rPr>
          <w:rFonts w:cs="David" w:hint="cs"/>
          <w:sz w:val="24"/>
          <w:szCs w:val="24"/>
          <w:rtl/>
        </w:rPr>
      </w:pPr>
      <w:proofErr w:type="spellStart"/>
      <w:r>
        <w:rPr>
          <w:rFonts w:cs="David" w:hint="cs"/>
          <w:sz w:val="24"/>
          <w:szCs w:val="24"/>
          <w:rtl/>
        </w:rPr>
        <w:t>רבאב</w:t>
      </w:r>
      <w:proofErr w:type="spellEnd"/>
      <w:r>
        <w:rPr>
          <w:rFonts w:cs="David" w:hint="cs"/>
          <w:sz w:val="24"/>
          <w:szCs w:val="24"/>
          <w:rtl/>
        </w:rPr>
        <w:t xml:space="preserve"> כיום בשנה הרביעית ללימודי ומטרתה לסיים את הלימודים בהצלחה.</w:t>
      </w:r>
    </w:p>
    <w:p w:rsidR="00A06A4E" w:rsidRDefault="00A06A4E" w:rsidP="00290946">
      <w:pPr>
        <w:spacing w:after="0" w:line="480" w:lineRule="auto"/>
        <w:ind w:left="397" w:right="397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לאור האמור, אבקש לבחון את האפשרות לסייע </w:t>
      </w:r>
      <w:proofErr w:type="spellStart"/>
      <w:r>
        <w:rPr>
          <w:rFonts w:cs="David" w:hint="cs"/>
          <w:sz w:val="24"/>
          <w:szCs w:val="24"/>
          <w:rtl/>
        </w:rPr>
        <w:t>לרבאב</w:t>
      </w:r>
      <w:proofErr w:type="spellEnd"/>
      <w:r>
        <w:rPr>
          <w:rFonts w:cs="David" w:hint="cs"/>
          <w:sz w:val="24"/>
          <w:szCs w:val="24"/>
          <w:rtl/>
        </w:rPr>
        <w:t xml:space="preserve"> במלגת לימודים, כדי שתוכל לסיים את לימודיה ולעסוק בחינוך הגיל הרך.</w:t>
      </w:r>
    </w:p>
    <w:p w:rsidR="00FC6207" w:rsidRDefault="00FC6207" w:rsidP="00290946">
      <w:pPr>
        <w:spacing w:after="0" w:line="480" w:lineRule="auto"/>
        <w:ind w:left="397" w:right="397"/>
        <w:jc w:val="both"/>
        <w:rPr>
          <w:rFonts w:cs="David"/>
          <w:sz w:val="24"/>
          <w:szCs w:val="24"/>
          <w:rtl/>
        </w:rPr>
      </w:pPr>
    </w:p>
    <w:p w:rsidR="002614BE" w:rsidRDefault="002614BE" w:rsidP="00290946">
      <w:pPr>
        <w:spacing w:after="0" w:line="480" w:lineRule="auto"/>
        <w:ind w:left="397" w:right="397"/>
        <w:jc w:val="both"/>
        <w:rPr>
          <w:rFonts w:cs="David"/>
          <w:sz w:val="24"/>
          <w:szCs w:val="24"/>
          <w:rtl/>
        </w:rPr>
      </w:pPr>
    </w:p>
    <w:p w:rsidR="002614BE" w:rsidRDefault="002614BE" w:rsidP="002614BE">
      <w:pPr>
        <w:spacing w:after="0" w:line="360" w:lineRule="auto"/>
        <w:ind w:right="397"/>
        <w:jc w:val="center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בברכה,</w:t>
      </w:r>
    </w:p>
    <w:p w:rsidR="00C650EF" w:rsidRDefault="00C650EF" w:rsidP="002614BE">
      <w:pPr>
        <w:spacing w:after="0" w:line="360" w:lineRule="auto"/>
        <w:ind w:right="397"/>
        <w:jc w:val="center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ליאת חתוקה</w:t>
      </w:r>
    </w:p>
    <w:p w:rsidR="00C650EF" w:rsidRDefault="00C650EF" w:rsidP="002614BE">
      <w:pPr>
        <w:spacing w:after="0" w:line="360" w:lineRule="auto"/>
        <w:ind w:right="397"/>
        <w:jc w:val="center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עו"ס משפחה</w:t>
      </w:r>
    </w:p>
    <w:p w:rsidR="00C650EF" w:rsidRDefault="00C650EF" w:rsidP="002614BE">
      <w:pPr>
        <w:spacing w:after="0" w:line="360" w:lineRule="auto"/>
        <w:ind w:right="397"/>
        <w:jc w:val="center"/>
        <w:rPr>
          <w:sz w:val="24"/>
          <w:rtl/>
        </w:rPr>
      </w:pPr>
      <w:r>
        <w:rPr>
          <w:rFonts w:cs="David" w:hint="cs"/>
          <w:sz w:val="24"/>
          <w:szCs w:val="24"/>
          <w:rtl/>
        </w:rPr>
        <w:t>מ.א "אל קסום"</w:t>
      </w:r>
    </w:p>
    <w:p w:rsidR="00C650EF" w:rsidRDefault="00C650EF" w:rsidP="00C650EF">
      <w:pPr>
        <w:spacing w:after="0" w:line="480" w:lineRule="auto"/>
        <w:ind w:left="567" w:right="567"/>
        <w:jc w:val="center"/>
        <w:rPr>
          <w:rFonts w:cs="David"/>
          <w:sz w:val="24"/>
          <w:szCs w:val="24"/>
          <w:rtl/>
        </w:rPr>
      </w:pPr>
    </w:p>
    <w:p w:rsidR="00C650EF" w:rsidRDefault="00C650EF" w:rsidP="00C650EF">
      <w:pPr>
        <w:spacing w:after="0" w:line="480" w:lineRule="auto"/>
        <w:ind w:left="567" w:right="567"/>
        <w:jc w:val="center"/>
        <w:rPr>
          <w:rFonts w:cs="David"/>
          <w:sz w:val="24"/>
          <w:szCs w:val="24"/>
          <w:rtl/>
        </w:rPr>
      </w:pPr>
    </w:p>
    <w:p w:rsidR="00C650EF" w:rsidRPr="00A06A4E" w:rsidRDefault="00A06A4E" w:rsidP="00A06A4E">
      <w:pPr>
        <w:pStyle w:val="a9"/>
        <w:numPr>
          <w:ilvl w:val="0"/>
          <w:numId w:val="17"/>
        </w:numPr>
        <w:spacing w:after="0" w:line="480" w:lineRule="auto"/>
        <w:ind w:right="567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מכתב זה נכתב לבקשתה של הנ"ל.</w:t>
      </w:r>
    </w:p>
    <w:p w:rsidR="00C650EF" w:rsidRDefault="00C650EF" w:rsidP="00C650EF">
      <w:pPr>
        <w:spacing w:after="0" w:line="480" w:lineRule="auto"/>
        <w:ind w:left="567" w:right="567"/>
        <w:jc w:val="center"/>
        <w:rPr>
          <w:rFonts w:cs="David"/>
          <w:sz w:val="24"/>
          <w:szCs w:val="24"/>
          <w:rtl/>
        </w:rPr>
      </w:pPr>
    </w:p>
    <w:p w:rsidR="00C650EF" w:rsidRDefault="00C650EF" w:rsidP="00C650EF">
      <w:pPr>
        <w:spacing w:after="0" w:line="480" w:lineRule="auto"/>
        <w:ind w:left="567" w:right="567"/>
        <w:jc w:val="center"/>
        <w:rPr>
          <w:rFonts w:cs="David"/>
          <w:sz w:val="24"/>
          <w:szCs w:val="24"/>
          <w:rtl/>
        </w:rPr>
      </w:pPr>
    </w:p>
    <w:p w:rsidR="00C650EF" w:rsidRDefault="00C650EF" w:rsidP="00A06A4E">
      <w:pPr>
        <w:spacing w:after="0" w:line="480" w:lineRule="auto"/>
        <w:ind w:right="567"/>
        <w:rPr>
          <w:rFonts w:cs="David"/>
          <w:sz w:val="24"/>
          <w:szCs w:val="24"/>
          <w:rtl/>
        </w:rPr>
      </w:pPr>
    </w:p>
    <w:sectPr w:rsidR="00C650EF" w:rsidSect="00DA5E2F">
      <w:headerReference w:type="even" r:id="rId7"/>
      <w:headerReference w:type="default" r:id="rId8"/>
      <w:footerReference w:type="default" r:id="rId9"/>
      <w:pgSz w:w="11906" w:h="16838"/>
      <w:pgMar w:top="709" w:right="707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F5B" w:rsidRDefault="00B45F5B" w:rsidP="001430C0">
      <w:pPr>
        <w:spacing w:after="0" w:line="240" w:lineRule="auto"/>
      </w:pPr>
      <w:r>
        <w:separator/>
      </w:r>
    </w:p>
  </w:endnote>
  <w:endnote w:type="continuationSeparator" w:id="0">
    <w:p w:rsidR="00B45F5B" w:rsidRDefault="00B45F5B" w:rsidP="0014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0C0" w:rsidRPr="00FE4546" w:rsidRDefault="001430C0" w:rsidP="001430C0">
    <w:pPr>
      <w:pStyle w:val="a5"/>
      <w:rPr>
        <w:rFonts w:cs="David"/>
        <w:b/>
        <w:bCs/>
        <w:rtl/>
      </w:rPr>
    </w:pPr>
  </w:p>
  <w:p w:rsidR="001430C0" w:rsidRPr="00FE4546" w:rsidRDefault="00FE4546" w:rsidP="00A75A7D">
    <w:pPr>
      <w:pStyle w:val="a5"/>
      <w:jc w:val="center"/>
      <w:rPr>
        <w:rFonts w:cs="David"/>
        <w:b/>
        <w:bCs/>
        <w:u w:val="single"/>
        <w:rtl/>
      </w:rPr>
    </w:pPr>
    <w:r w:rsidRPr="00FE4546">
      <w:rPr>
        <w:rFonts w:cs="David" w:hint="cs"/>
        <w:b/>
        <w:bCs/>
        <w:u w:val="single"/>
        <w:rtl/>
      </w:rPr>
      <w:t xml:space="preserve">אום בטין      </w:t>
    </w:r>
    <w:r w:rsidR="009C1E94">
      <w:rPr>
        <w:rFonts w:cs="David" w:hint="cs"/>
        <w:b/>
        <w:bCs/>
        <w:u w:val="single"/>
        <w:rtl/>
      </w:rPr>
      <w:t>*</w:t>
    </w:r>
    <w:r w:rsidRPr="00FE4546">
      <w:rPr>
        <w:rFonts w:cs="David" w:hint="cs"/>
        <w:b/>
        <w:bCs/>
        <w:u w:val="single"/>
        <w:rtl/>
      </w:rPr>
      <w:t xml:space="preserve">    אל סייד      </w:t>
    </w:r>
    <w:r w:rsidR="009C1E94">
      <w:rPr>
        <w:rFonts w:cs="David" w:hint="cs"/>
        <w:b/>
        <w:bCs/>
        <w:u w:val="single"/>
        <w:rtl/>
      </w:rPr>
      <w:t>*</w:t>
    </w:r>
    <w:r w:rsidRPr="00FE4546">
      <w:rPr>
        <w:rFonts w:cs="David" w:hint="cs"/>
        <w:b/>
        <w:bCs/>
        <w:u w:val="single"/>
        <w:rtl/>
      </w:rPr>
      <w:t xml:space="preserve">        </w:t>
    </w:r>
    <w:proofErr w:type="spellStart"/>
    <w:r w:rsidRPr="00FE4546">
      <w:rPr>
        <w:rFonts w:cs="David" w:hint="cs"/>
        <w:b/>
        <w:bCs/>
        <w:u w:val="single"/>
        <w:rtl/>
      </w:rPr>
      <w:t>דריג'את</w:t>
    </w:r>
    <w:proofErr w:type="spellEnd"/>
    <w:r w:rsidRPr="00FE4546">
      <w:rPr>
        <w:rFonts w:cs="David" w:hint="cs"/>
        <w:b/>
        <w:bCs/>
        <w:u w:val="single"/>
        <w:rtl/>
      </w:rPr>
      <w:t xml:space="preserve">      </w:t>
    </w:r>
    <w:r w:rsidR="009C1E94">
      <w:rPr>
        <w:rFonts w:cs="David" w:hint="cs"/>
        <w:b/>
        <w:bCs/>
        <w:u w:val="single"/>
        <w:rtl/>
      </w:rPr>
      <w:t>*</w:t>
    </w:r>
    <w:r w:rsidRPr="00FE4546">
      <w:rPr>
        <w:rFonts w:cs="David" w:hint="cs"/>
        <w:b/>
        <w:bCs/>
        <w:u w:val="single"/>
        <w:rtl/>
      </w:rPr>
      <w:t xml:space="preserve">      </w:t>
    </w:r>
    <w:proofErr w:type="spellStart"/>
    <w:r w:rsidRPr="00FE4546">
      <w:rPr>
        <w:rFonts w:cs="David" w:hint="cs"/>
        <w:b/>
        <w:bCs/>
        <w:u w:val="single"/>
        <w:rtl/>
      </w:rPr>
      <w:t>כוחלה</w:t>
    </w:r>
    <w:proofErr w:type="spellEnd"/>
    <w:r w:rsidRPr="00FE4546">
      <w:rPr>
        <w:rFonts w:cs="David" w:hint="cs"/>
        <w:b/>
        <w:bCs/>
        <w:u w:val="single"/>
        <w:rtl/>
      </w:rPr>
      <w:t xml:space="preserve">      </w:t>
    </w:r>
    <w:r w:rsidR="009C1E94">
      <w:rPr>
        <w:rFonts w:cs="David" w:hint="cs"/>
        <w:b/>
        <w:bCs/>
        <w:u w:val="single"/>
        <w:rtl/>
      </w:rPr>
      <w:t>*</w:t>
    </w:r>
    <w:r w:rsidRPr="00FE4546">
      <w:rPr>
        <w:rFonts w:cs="David" w:hint="cs"/>
        <w:b/>
        <w:bCs/>
        <w:u w:val="single"/>
        <w:rtl/>
      </w:rPr>
      <w:t xml:space="preserve">       </w:t>
    </w:r>
    <w:proofErr w:type="spellStart"/>
    <w:r w:rsidRPr="00FE4546">
      <w:rPr>
        <w:rFonts w:cs="David" w:hint="cs"/>
        <w:b/>
        <w:bCs/>
        <w:u w:val="single"/>
        <w:rtl/>
      </w:rPr>
      <w:t>מולדה</w:t>
    </w:r>
    <w:proofErr w:type="spellEnd"/>
    <w:r w:rsidRPr="00FE4546">
      <w:rPr>
        <w:rFonts w:cs="David" w:hint="cs"/>
        <w:b/>
        <w:bCs/>
        <w:u w:val="single"/>
        <w:rtl/>
      </w:rPr>
      <w:t xml:space="preserve">       </w:t>
    </w:r>
    <w:r w:rsidR="009C1E94">
      <w:rPr>
        <w:rFonts w:cs="David" w:hint="cs"/>
        <w:b/>
        <w:bCs/>
        <w:u w:val="single"/>
        <w:rtl/>
      </w:rPr>
      <w:t>*</w:t>
    </w:r>
    <w:r w:rsidRPr="00FE4546">
      <w:rPr>
        <w:rFonts w:cs="David" w:hint="cs"/>
        <w:b/>
        <w:bCs/>
        <w:u w:val="single"/>
        <w:rtl/>
      </w:rPr>
      <w:t xml:space="preserve">      מכחול           </w:t>
    </w:r>
    <w:r w:rsidR="009C1E94">
      <w:rPr>
        <w:rFonts w:cs="David" w:hint="cs"/>
        <w:b/>
        <w:bCs/>
        <w:u w:val="single"/>
        <w:rtl/>
      </w:rPr>
      <w:t>*</w:t>
    </w:r>
    <w:r w:rsidRPr="00FE4546">
      <w:rPr>
        <w:rFonts w:cs="David" w:hint="cs"/>
        <w:b/>
        <w:bCs/>
        <w:u w:val="single"/>
        <w:rtl/>
      </w:rPr>
      <w:t xml:space="preserve">       </w:t>
    </w:r>
    <w:proofErr w:type="spellStart"/>
    <w:r w:rsidRPr="00FE4546">
      <w:rPr>
        <w:rFonts w:cs="David" w:hint="cs"/>
        <w:b/>
        <w:bCs/>
        <w:u w:val="single"/>
        <w:rtl/>
      </w:rPr>
      <w:t>תראבין</w:t>
    </w:r>
    <w:proofErr w:type="spellEnd"/>
    <w:r w:rsidRPr="00FE4546">
      <w:rPr>
        <w:rFonts w:cs="David" w:hint="cs"/>
        <w:b/>
        <w:bCs/>
        <w:u w:val="single"/>
        <w:rtl/>
      </w:rPr>
      <w:t xml:space="preserve"> א-</w:t>
    </w:r>
    <w:proofErr w:type="spellStart"/>
    <w:r w:rsidRPr="00FE4546">
      <w:rPr>
        <w:rFonts w:cs="David" w:hint="cs"/>
        <w:b/>
        <w:bCs/>
        <w:u w:val="single"/>
        <w:rtl/>
      </w:rPr>
      <w:t>צאנע</w:t>
    </w:r>
    <w:proofErr w:type="spellEnd"/>
    <w:r w:rsidRPr="00FE4546">
      <w:rPr>
        <w:rFonts w:cs="David" w:hint="cs"/>
        <w:b/>
        <w:bCs/>
        <w:u w:val="single"/>
        <w:rtl/>
      </w:rPr>
      <w:t xml:space="preserve"> </w:t>
    </w:r>
  </w:p>
  <w:p w:rsidR="00FE4546" w:rsidRPr="00587C3A" w:rsidRDefault="00FE4546" w:rsidP="00D21BE5">
    <w:pPr>
      <w:pStyle w:val="a5"/>
      <w:jc w:val="center"/>
      <w:rPr>
        <w:rFonts w:cs="David"/>
        <w:b/>
        <w:bCs/>
        <w:sz w:val="20"/>
        <w:szCs w:val="20"/>
      </w:rPr>
    </w:pPr>
    <w:r w:rsidRPr="00587C3A">
      <w:rPr>
        <w:rFonts w:cs="David" w:hint="cs"/>
        <w:b/>
        <w:bCs/>
        <w:sz w:val="20"/>
        <w:szCs w:val="20"/>
        <w:rtl/>
      </w:rPr>
      <w:t xml:space="preserve">שדרות </w:t>
    </w:r>
    <w:r w:rsidR="0083069B" w:rsidRPr="00587C3A">
      <w:rPr>
        <w:rFonts w:cs="David" w:hint="cs"/>
        <w:b/>
        <w:bCs/>
        <w:sz w:val="20"/>
        <w:szCs w:val="20"/>
        <w:rtl/>
      </w:rPr>
      <w:t xml:space="preserve">  </w:t>
    </w:r>
    <w:r w:rsidRPr="00587C3A">
      <w:rPr>
        <w:rFonts w:cs="David" w:hint="cs"/>
        <w:b/>
        <w:bCs/>
        <w:sz w:val="20"/>
        <w:szCs w:val="20"/>
        <w:rtl/>
      </w:rPr>
      <w:t>שז"ר</w:t>
    </w:r>
    <w:r w:rsidR="0083069B" w:rsidRPr="00587C3A">
      <w:rPr>
        <w:rFonts w:cs="David" w:hint="cs"/>
        <w:b/>
        <w:bCs/>
        <w:sz w:val="20"/>
        <w:szCs w:val="20"/>
        <w:rtl/>
      </w:rPr>
      <w:t xml:space="preserve">   </w:t>
    </w:r>
    <w:r w:rsidRPr="00587C3A">
      <w:rPr>
        <w:rFonts w:cs="David" w:hint="cs"/>
        <w:b/>
        <w:bCs/>
        <w:sz w:val="20"/>
        <w:szCs w:val="20"/>
        <w:rtl/>
      </w:rPr>
      <w:t xml:space="preserve"> 31</w:t>
    </w:r>
    <w:r w:rsidR="0083069B" w:rsidRPr="00587C3A">
      <w:rPr>
        <w:rFonts w:cs="David" w:hint="cs"/>
        <w:b/>
        <w:bCs/>
        <w:sz w:val="20"/>
        <w:szCs w:val="20"/>
        <w:rtl/>
      </w:rPr>
      <w:t xml:space="preserve"> </w:t>
    </w:r>
    <w:r w:rsidRPr="00587C3A">
      <w:rPr>
        <w:rFonts w:cs="David" w:hint="cs"/>
        <w:b/>
        <w:bCs/>
        <w:sz w:val="20"/>
        <w:szCs w:val="20"/>
        <w:rtl/>
      </w:rPr>
      <w:t>, באר שבע,</w:t>
    </w:r>
    <w:r w:rsidR="00587C3A" w:rsidRPr="00587C3A">
      <w:rPr>
        <w:rFonts w:cs="David" w:hint="cs"/>
        <w:b/>
        <w:bCs/>
        <w:sz w:val="20"/>
        <w:szCs w:val="20"/>
        <w:rtl/>
      </w:rPr>
      <w:t xml:space="preserve"> מיקוד 84894</w:t>
    </w:r>
    <w:r w:rsidR="0083069B" w:rsidRPr="00587C3A">
      <w:rPr>
        <w:rFonts w:cs="David" w:hint="cs"/>
        <w:b/>
        <w:bCs/>
        <w:sz w:val="20"/>
        <w:szCs w:val="20"/>
        <w:rtl/>
      </w:rPr>
      <w:t xml:space="preserve">  </w:t>
    </w:r>
    <w:r w:rsidRPr="00587C3A">
      <w:rPr>
        <w:rFonts w:cs="David" w:hint="cs"/>
        <w:b/>
        <w:bCs/>
        <w:sz w:val="20"/>
        <w:szCs w:val="20"/>
        <w:rtl/>
      </w:rPr>
      <w:t xml:space="preserve"> קומה 2</w:t>
    </w:r>
    <w:r w:rsidR="00BF6021" w:rsidRPr="00587C3A">
      <w:rPr>
        <w:rFonts w:cs="David" w:hint="cs"/>
        <w:b/>
        <w:bCs/>
        <w:sz w:val="20"/>
        <w:szCs w:val="20"/>
        <w:rtl/>
      </w:rPr>
      <w:t xml:space="preserve"> </w:t>
    </w:r>
    <w:r w:rsidR="00D21BE5" w:rsidRPr="00587C3A">
      <w:rPr>
        <w:rFonts w:cs="David" w:hint="cs"/>
        <w:b/>
        <w:bCs/>
        <w:sz w:val="20"/>
        <w:szCs w:val="20"/>
        <w:rtl/>
      </w:rPr>
      <w:t>. משרד: 08-6796</w:t>
    </w:r>
    <w:r w:rsidR="00D21BE5" w:rsidRPr="00FF3A38">
      <w:rPr>
        <w:rFonts w:cs="David" w:hint="cs"/>
        <w:b/>
        <w:bCs/>
        <w:sz w:val="20"/>
        <w:szCs w:val="20"/>
        <w:u w:val="single"/>
        <w:rtl/>
      </w:rPr>
      <w:t>139</w:t>
    </w:r>
    <w:r w:rsidR="00587C3A" w:rsidRPr="00587C3A">
      <w:rPr>
        <w:rFonts w:cs="David" w:hint="cs"/>
        <w:b/>
        <w:bCs/>
        <w:sz w:val="20"/>
        <w:szCs w:val="20"/>
        <w:rtl/>
      </w:rPr>
      <w:t>/123</w:t>
    </w:r>
    <w:r w:rsidR="00D21BE5" w:rsidRPr="00587C3A">
      <w:rPr>
        <w:rFonts w:cs="David" w:hint="cs"/>
        <w:b/>
        <w:bCs/>
        <w:sz w:val="20"/>
        <w:szCs w:val="20"/>
        <w:rtl/>
      </w:rPr>
      <w:t xml:space="preserve">  פקס: 08-8605680</w:t>
    </w:r>
    <w:r w:rsidR="00F850C9" w:rsidRPr="00587C3A">
      <w:rPr>
        <w:rFonts w:cs="David" w:hint="cs"/>
        <w:b/>
        <w:bCs/>
        <w:sz w:val="20"/>
        <w:szCs w:val="20"/>
        <w:rtl/>
      </w:rPr>
      <w:t xml:space="preserve"> </w:t>
    </w:r>
    <w:r w:rsidR="00F850C9" w:rsidRPr="00587C3A">
      <w:rPr>
        <w:rFonts w:ascii="Times New Roman" w:hAnsi="Times New Roman" w:cs="Times New Roman"/>
        <w:b/>
        <w:bCs/>
        <w:sz w:val="20"/>
        <w:szCs w:val="20"/>
      </w:rPr>
      <w:t xml:space="preserve">E-mail: </w:t>
    </w:r>
    <w:hyperlink r:id="rId1" w:history="1">
      <w:r w:rsidR="00F850C9" w:rsidRPr="00587C3A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liat@alqasoum.org.il</w:t>
      </w:r>
    </w:hyperlink>
    <w:r w:rsidR="00F850C9" w:rsidRPr="00587C3A">
      <w:rPr>
        <w:rFonts w:cs="David"/>
        <w:b/>
        <w:bCs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F5B" w:rsidRDefault="00B45F5B" w:rsidP="001430C0">
      <w:pPr>
        <w:spacing w:after="0" w:line="240" w:lineRule="auto"/>
      </w:pPr>
      <w:r>
        <w:separator/>
      </w:r>
    </w:p>
  </w:footnote>
  <w:footnote w:type="continuationSeparator" w:id="0">
    <w:p w:rsidR="00B45F5B" w:rsidRDefault="00B45F5B" w:rsidP="00143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E5A" w:rsidRDefault="002614BE">
    <w:pPr>
      <w:pStyle w:val="a3"/>
      <w:rPr>
        <w:rtl/>
      </w:rPr>
    </w:pPr>
    <w:r>
      <w:rPr>
        <w:noProof/>
      </w:rPr>
      <w:drawing>
        <wp:inline distT="0" distB="0" distL="0" distR="0">
          <wp:extent cx="6391275" cy="733425"/>
          <wp:effectExtent l="0" t="0" r="9525" b="9525"/>
          <wp:docPr id="1" name="תמונה 1" descr="ט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טט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12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6391275" cy="733425"/>
          <wp:effectExtent l="0" t="0" r="9525" b="9525"/>
          <wp:docPr id="2" name="תמונה 2" descr="ט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טט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12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cs"/>
        <w:noProof/>
      </w:rPr>
      <w:drawing>
        <wp:inline distT="0" distB="0" distL="0" distR="0">
          <wp:extent cx="6391275" cy="733425"/>
          <wp:effectExtent l="0" t="0" r="9525" b="9525"/>
          <wp:docPr id="3" name="תמונה 3" descr="ט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טט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12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0C0" w:rsidRDefault="009C1E94" w:rsidP="002614BE">
    <w:pPr>
      <w:pStyle w:val="a3"/>
      <w:tabs>
        <w:tab w:val="left" w:pos="2640"/>
        <w:tab w:val="center" w:pos="5032"/>
      </w:tabs>
      <w:rPr>
        <w:rFonts w:cs="David"/>
        <w:sz w:val="52"/>
        <w:szCs w:val="52"/>
        <w:rtl/>
        <w:lang w:bidi="ar-SA"/>
      </w:rPr>
    </w:pPr>
    <w:r>
      <w:rPr>
        <w:rFonts w:cs="David"/>
        <w:sz w:val="52"/>
        <w:szCs w:val="52"/>
        <w:rtl/>
      </w:rPr>
      <w:tab/>
    </w:r>
    <w:r w:rsidR="002614BE" w:rsidRPr="00217F20">
      <w:rPr>
        <w:noProof/>
      </w:rPr>
      <w:drawing>
        <wp:inline distT="0" distB="0" distL="0" distR="0">
          <wp:extent cx="4105275" cy="752475"/>
          <wp:effectExtent l="0" t="0" r="9525" b="0"/>
          <wp:docPr id="9" name="תמונה 1" descr="M:\לוגו מועצה\לוגו אל קסום מעודכ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M:\לוגו מועצה\לוגו אל קסום מעודכ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52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87C3A" w:rsidRPr="00DF1DBF" w:rsidRDefault="00587C3A" w:rsidP="00587C3A">
    <w:pPr>
      <w:jc w:val="both"/>
      <w:rPr>
        <w:rFonts w:ascii="Times New Roman" w:eastAsia="Times New Roman" w:hAnsi="Times New Roman" w:cs="Times New Roman"/>
        <w:i/>
        <w:iCs/>
        <w:sz w:val="24"/>
        <w:szCs w:val="24"/>
      </w:rPr>
    </w:pPr>
    <w:r>
      <w:rPr>
        <w:rFonts w:cs="David" w:hint="cs"/>
        <w:b/>
        <w:bCs/>
        <w:i/>
        <w:iCs/>
        <w:sz w:val="32"/>
        <w:szCs w:val="32"/>
        <w:rtl/>
      </w:rPr>
      <w:t xml:space="preserve">                         </w:t>
    </w:r>
    <w:r w:rsidR="00DF1DBF">
      <w:rPr>
        <w:rFonts w:cs="David" w:hint="cs"/>
        <w:b/>
        <w:bCs/>
        <w:i/>
        <w:iCs/>
        <w:sz w:val="32"/>
        <w:szCs w:val="32"/>
        <w:rtl/>
      </w:rPr>
      <w:t xml:space="preserve">          </w:t>
    </w:r>
    <w:r>
      <w:rPr>
        <w:rFonts w:cs="David" w:hint="cs"/>
        <w:b/>
        <w:bCs/>
        <w:i/>
        <w:iCs/>
        <w:sz w:val="32"/>
        <w:szCs w:val="32"/>
        <w:rtl/>
      </w:rPr>
      <w:t xml:space="preserve"> </w:t>
    </w:r>
    <w:r w:rsidR="002614BE">
      <w:rPr>
        <w:rFonts w:cs="David"/>
        <w:b/>
        <w:bCs/>
        <w:i/>
        <w:iCs/>
        <w:sz w:val="24"/>
        <w:szCs w:val="24"/>
        <w:rtl/>
      </w:rPr>
      <w:tab/>
    </w:r>
    <w:r w:rsidR="002614BE">
      <w:rPr>
        <w:rFonts w:cs="David" w:hint="cs"/>
        <w:b/>
        <w:bCs/>
        <w:i/>
        <w:iCs/>
        <w:sz w:val="24"/>
        <w:szCs w:val="24"/>
        <w:rtl/>
      </w:rPr>
      <w:t xml:space="preserve">       </w:t>
    </w:r>
    <w:r w:rsidRPr="00DF1DBF">
      <w:rPr>
        <w:rFonts w:cs="David" w:hint="cs"/>
        <w:b/>
        <w:bCs/>
        <w:i/>
        <w:iCs/>
        <w:sz w:val="24"/>
        <w:szCs w:val="24"/>
        <w:rtl/>
      </w:rPr>
      <w:t xml:space="preserve"> </w:t>
    </w:r>
    <w:r w:rsidRPr="00DF1DBF">
      <w:rPr>
        <w:rFonts w:cs="David" w:hint="cs"/>
        <w:b/>
        <w:bCs/>
        <w:i/>
        <w:iCs/>
        <w:sz w:val="24"/>
        <w:szCs w:val="24"/>
        <w:rtl/>
      </w:rPr>
      <w:t xml:space="preserve">המחלקה לשירותים חברתיים     </w:t>
    </w:r>
    <w:r w:rsidRPr="00DF1DBF">
      <w:rPr>
        <w:rFonts w:ascii="Arial" w:eastAsia="Times New Roman" w:hAnsi="Arial" w:hint="cs"/>
        <w:b/>
        <w:bCs/>
        <w:i/>
        <w:iCs/>
        <w:sz w:val="24"/>
        <w:szCs w:val="24"/>
        <w:rtl/>
        <w:lang w:bidi="ar-SA"/>
      </w:rPr>
      <w:t>مكتب</w:t>
    </w:r>
    <w:r w:rsidRPr="00DF1DBF">
      <w:rPr>
        <w:rFonts w:eastAsia="Times New Roman" w:cs="David" w:hint="cs"/>
        <w:b/>
        <w:bCs/>
        <w:i/>
        <w:iCs/>
        <w:sz w:val="24"/>
        <w:szCs w:val="24"/>
        <w:rtl/>
        <w:lang w:bidi="ar-SA"/>
      </w:rPr>
      <w:t xml:space="preserve"> </w:t>
    </w:r>
    <w:r w:rsidRPr="00DF1DBF">
      <w:rPr>
        <w:rFonts w:ascii="Arial" w:eastAsia="Times New Roman" w:hAnsi="Arial" w:hint="cs"/>
        <w:b/>
        <w:bCs/>
        <w:i/>
        <w:iCs/>
        <w:sz w:val="24"/>
        <w:szCs w:val="24"/>
        <w:rtl/>
        <w:lang w:bidi="ar-SA"/>
      </w:rPr>
      <w:t>الشؤون</w:t>
    </w:r>
    <w:r w:rsidRPr="00DF1DBF">
      <w:rPr>
        <w:rFonts w:eastAsia="Times New Roman" w:cs="David" w:hint="cs"/>
        <w:b/>
        <w:bCs/>
        <w:i/>
        <w:iCs/>
        <w:sz w:val="24"/>
        <w:szCs w:val="24"/>
        <w:rtl/>
        <w:lang w:bidi="ar-SA"/>
      </w:rPr>
      <w:t xml:space="preserve"> </w:t>
    </w:r>
    <w:r w:rsidRPr="00DF1DBF">
      <w:rPr>
        <w:rFonts w:ascii="Arial" w:eastAsia="Times New Roman" w:hAnsi="Arial" w:hint="cs"/>
        <w:b/>
        <w:bCs/>
        <w:i/>
        <w:iCs/>
        <w:sz w:val="24"/>
        <w:szCs w:val="24"/>
        <w:rtl/>
        <w:lang w:bidi="ar-SA"/>
      </w:rPr>
      <w:t>الاجتماعية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E4415"/>
    <w:multiLevelType w:val="hybridMultilevel"/>
    <w:tmpl w:val="578C302E"/>
    <w:lvl w:ilvl="0" w:tplc="E572D142">
      <w:start w:val="1"/>
      <w:numFmt w:val="decimal"/>
      <w:lvlText w:val="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1" w15:restartNumberingAfterBreak="0">
    <w:nsid w:val="047C3EF7"/>
    <w:multiLevelType w:val="hybridMultilevel"/>
    <w:tmpl w:val="76B4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083A"/>
    <w:multiLevelType w:val="hybridMultilevel"/>
    <w:tmpl w:val="47E0C4D0"/>
    <w:lvl w:ilvl="0" w:tplc="3642CF04">
      <w:start w:val="40"/>
      <w:numFmt w:val="bullet"/>
      <w:lvlText w:val=""/>
      <w:lvlJc w:val="left"/>
      <w:pPr>
        <w:ind w:left="927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7A45E94"/>
    <w:multiLevelType w:val="hybridMultilevel"/>
    <w:tmpl w:val="8E12AD60"/>
    <w:lvl w:ilvl="0" w:tplc="5C103BB2">
      <w:start w:val="40"/>
      <w:numFmt w:val="bullet"/>
      <w:lvlText w:val=""/>
      <w:lvlJc w:val="left"/>
      <w:pPr>
        <w:ind w:left="927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837556D"/>
    <w:multiLevelType w:val="hybridMultilevel"/>
    <w:tmpl w:val="29A85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8E45124">
      <w:start w:val="1"/>
      <w:numFmt w:val="hebrew1"/>
      <w:lvlText w:val="%2."/>
      <w:lvlJc w:val="left"/>
      <w:pPr>
        <w:ind w:left="1440" w:hanging="360"/>
      </w:pPr>
      <w:rPr>
        <w:rFonts w:ascii="Times New Roman" w:eastAsia="Times New Roman" w:hAnsi="Times New Roman" w:cs="David"/>
      </w:rPr>
    </w:lvl>
    <w:lvl w:ilvl="2" w:tplc="80EC80D8">
      <w:start w:val="73"/>
      <w:numFmt w:val="bullet"/>
      <w:lvlText w:val="-"/>
      <w:lvlJc w:val="left"/>
      <w:pPr>
        <w:ind w:left="2340" w:hanging="360"/>
      </w:pPr>
      <w:rPr>
        <w:rFonts w:ascii="Calibri" w:eastAsia="Calibri" w:hAnsi="Calibri" w:cs="David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D7E3F"/>
    <w:multiLevelType w:val="hybridMultilevel"/>
    <w:tmpl w:val="4A42360E"/>
    <w:lvl w:ilvl="0" w:tplc="06E85C02">
      <w:start w:val="1"/>
      <w:numFmt w:val="decimal"/>
      <w:lvlText w:val="%1."/>
      <w:lvlJc w:val="left"/>
      <w:pPr>
        <w:tabs>
          <w:tab w:val="num" w:pos="360"/>
        </w:tabs>
        <w:ind w:left="360" w:right="720" w:hanging="360"/>
      </w:pPr>
      <w:rPr>
        <w:lang w:bidi="he-IL"/>
      </w:rPr>
    </w:lvl>
    <w:lvl w:ilvl="1" w:tplc="6A104ABC">
      <w:start w:val="1"/>
      <w:numFmt w:val="hebrew1"/>
      <w:lvlText w:val="(%2)"/>
      <w:lvlJc w:val="left"/>
      <w:pPr>
        <w:tabs>
          <w:tab w:val="num" w:pos="1440"/>
        </w:tabs>
        <w:ind w:left="1440" w:right="1440" w:hanging="360"/>
      </w:pPr>
    </w:lvl>
    <w:lvl w:ilvl="2" w:tplc="F90CC67C">
      <w:start w:val="1"/>
      <w:numFmt w:val="decimal"/>
      <w:pStyle w:val="3"/>
      <w:lvlText w:val="(%3)"/>
      <w:lvlJc w:val="left"/>
      <w:pPr>
        <w:tabs>
          <w:tab w:val="num" w:pos="2340"/>
        </w:tabs>
        <w:ind w:left="2340" w:right="2340" w:hanging="360"/>
      </w:pPr>
    </w:lvl>
    <w:lvl w:ilvl="3" w:tplc="61FED974">
      <w:start w:val="1"/>
      <w:numFmt w:val="hebrew1"/>
      <w:lvlText w:val="%4."/>
      <w:lvlJc w:val="left"/>
      <w:pPr>
        <w:tabs>
          <w:tab w:val="num" w:pos="2983"/>
        </w:tabs>
        <w:ind w:left="2983" w:right="2983" w:hanging="463"/>
      </w:pPr>
    </w:lvl>
    <w:lvl w:ilvl="4" w:tplc="040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62A6D"/>
    <w:multiLevelType w:val="hybridMultilevel"/>
    <w:tmpl w:val="D922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9015A"/>
    <w:multiLevelType w:val="hybridMultilevel"/>
    <w:tmpl w:val="9B06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44C01"/>
    <w:multiLevelType w:val="hybridMultilevel"/>
    <w:tmpl w:val="86A62EBE"/>
    <w:lvl w:ilvl="0" w:tplc="C7C6B572">
      <w:start w:val="2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C500E"/>
    <w:multiLevelType w:val="hybridMultilevel"/>
    <w:tmpl w:val="BD7830C4"/>
    <w:lvl w:ilvl="0" w:tplc="46B61E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74017D"/>
    <w:multiLevelType w:val="hybridMultilevel"/>
    <w:tmpl w:val="2AEA9C44"/>
    <w:lvl w:ilvl="0" w:tplc="D6CCEB2A">
      <w:start w:val="34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553956"/>
    <w:multiLevelType w:val="hybridMultilevel"/>
    <w:tmpl w:val="7DD49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598397C">
      <w:start w:val="1"/>
      <w:numFmt w:val="hebrew1"/>
      <w:lvlText w:val="%3."/>
      <w:lvlJc w:val="right"/>
      <w:pPr>
        <w:ind w:left="2160" w:hanging="180"/>
      </w:pPr>
      <w:rPr>
        <w:rFonts w:ascii="Calibri" w:eastAsia="Calibri" w:hAnsi="Calibri" w:cs="David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72151"/>
    <w:multiLevelType w:val="hybridMultilevel"/>
    <w:tmpl w:val="70447C0E"/>
    <w:lvl w:ilvl="0" w:tplc="E2BCF3B8">
      <w:start w:val="3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A4CAA"/>
    <w:multiLevelType w:val="hybridMultilevel"/>
    <w:tmpl w:val="EB082B58"/>
    <w:lvl w:ilvl="0" w:tplc="C1DA5778">
      <w:start w:val="1"/>
      <w:numFmt w:val="decimal"/>
      <w:lvlText w:val="%1."/>
      <w:lvlJc w:val="left"/>
      <w:pPr>
        <w:ind w:left="927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5B97D5D"/>
    <w:multiLevelType w:val="hybridMultilevel"/>
    <w:tmpl w:val="214CBC00"/>
    <w:lvl w:ilvl="0" w:tplc="EB605392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5" w15:restartNumberingAfterBreak="0">
    <w:nsid w:val="7CDB4391"/>
    <w:multiLevelType w:val="hybridMultilevel"/>
    <w:tmpl w:val="29CAB866"/>
    <w:lvl w:ilvl="0" w:tplc="4E78E7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630F7"/>
    <w:multiLevelType w:val="multilevel"/>
    <w:tmpl w:val="2CA08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  <w:lang w:bidi="he-IL"/>
      </w:rPr>
    </w:lvl>
    <w:lvl w:ilvl="1">
      <w:start w:val="1"/>
      <w:numFmt w:val="hebrew1"/>
      <w:lvlText w:val="%2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2">
      <w:start w:val="1"/>
      <w:numFmt w:val="upperRoman"/>
      <w:lvlText w:val="%3)"/>
      <w:lvlJc w:val="left"/>
      <w:pPr>
        <w:tabs>
          <w:tab w:val="num" w:pos="1080"/>
        </w:tabs>
        <w:ind w:left="1080" w:hanging="343"/>
      </w:pPr>
      <w:rPr>
        <w:rFonts w:hint="default"/>
      </w:rPr>
    </w:lvl>
    <w:lvl w:ilvl="3">
      <w:start w:val="1"/>
      <w:numFmt w:val="hebrew1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1"/>
  </w:num>
  <w:num w:numId="8">
    <w:abstractNumId w:val="4"/>
  </w:num>
  <w:num w:numId="9">
    <w:abstractNumId w:val="15"/>
  </w:num>
  <w:num w:numId="10">
    <w:abstractNumId w:val="16"/>
  </w:num>
  <w:num w:numId="11">
    <w:abstractNumId w:val="12"/>
  </w:num>
  <w:num w:numId="12">
    <w:abstractNumId w:val="10"/>
  </w:num>
  <w:num w:numId="13">
    <w:abstractNumId w:val="6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3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4E"/>
    <w:rsid w:val="00006075"/>
    <w:rsid w:val="0001596E"/>
    <w:rsid w:val="0002009A"/>
    <w:rsid w:val="00020942"/>
    <w:rsid w:val="00021ECD"/>
    <w:rsid w:val="0003009A"/>
    <w:rsid w:val="000335E9"/>
    <w:rsid w:val="000363F9"/>
    <w:rsid w:val="0003677A"/>
    <w:rsid w:val="00053DB4"/>
    <w:rsid w:val="00055923"/>
    <w:rsid w:val="00063854"/>
    <w:rsid w:val="00064A75"/>
    <w:rsid w:val="00065AD0"/>
    <w:rsid w:val="00092615"/>
    <w:rsid w:val="00094E79"/>
    <w:rsid w:val="00096BF6"/>
    <w:rsid w:val="000A7AEA"/>
    <w:rsid w:val="000B2C9C"/>
    <w:rsid w:val="000C4997"/>
    <w:rsid w:val="000C706F"/>
    <w:rsid w:val="000E1BFB"/>
    <w:rsid w:val="000E7201"/>
    <w:rsid w:val="000F625C"/>
    <w:rsid w:val="000F70A7"/>
    <w:rsid w:val="001005D3"/>
    <w:rsid w:val="00100E3D"/>
    <w:rsid w:val="00101127"/>
    <w:rsid w:val="00105328"/>
    <w:rsid w:val="001069C6"/>
    <w:rsid w:val="00107D99"/>
    <w:rsid w:val="00107F15"/>
    <w:rsid w:val="00107F44"/>
    <w:rsid w:val="00111E13"/>
    <w:rsid w:val="001153D9"/>
    <w:rsid w:val="00116542"/>
    <w:rsid w:val="001208E7"/>
    <w:rsid w:val="00121072"/>
    <w:rsid w:val="00124402"/>
    <w:rsid w:val="001326CE"/>
    <w:rsid w:val="001430C0"/>
    <w:rsid w:val="0014537F"/>
    <w:rsid w:val="00163E83"/>
    <w:rsid w:val="00175BF4"/>
    <w:rsid w:val="00176F3D"/>
    <w:rsid w:val="00190096"/>
    <w:rsid w:val="001A1BD0"/>
    <w:rsid w:val="001C7518"/>
    <w:rsid w:val="001E039E"/>
    <w:rsid w:val="001F204D"/>
    <w:rsid w:val="002014F1"/>
    <w:rsid w:val="00201905"/>
    <w:rsid w:val="0020694A"/>
    <w:rsid w:val="00207C63"/>
    <w:rsid w:val="00221F72"/>
    <w:rsid w:val="00226818"/>
    <w:rsid w:val="00232A97"/>
    <w:rsid w:val="00234911"/>
    <w:rsid w:val="002363F8"/>
    <w:rsid w:val="00237270"/>
    <w:rsid w:val="00237385"/>
    <w:rsid w:val="00242277"/>
    <w:rsid w:val="00245605"/>
    <w:rsid w:val="002614BE"/>
    <w:rsid w:val="00271795"/>
    <w:rsid w:val="002731E3"/>
    <w:rsid w:val="00284111"/>
    <w:rsid w:val="00284600"/>
    <w:rsid w:val="0028548D"/>
    <w:rsid w:val="00290946"/>
    <w:rsid w:val="002938BB"/>
    <w:rsid w:val="002C53FA"/>
    <w:rsid w:val="002D5BCD"/>
    <w:rsid w:val="002E18A8"/>
    <w:rsid w:val="002E4423"/>
    <w:rsid w:val="003049F1"/>
    <w:rsid w:val="00305780"/>
    <w:rsid w:val="003115AA"/>
    <w:rsid w:val="0031297D"/>
    <w:rsid w:val="00325DB6"/>
    <w:rsid w:val="00347CEB"/>
    <w:rsid w:val="003605F8"/>
    <w:rsid w:val="003677C8"/>
    <w:rsid w:val="00372A7A"/>
    <w:rsid w:val="00373E13"/>
    <w:rsid w:val="003771C8"/>
    <w:rsid w:val="003866FC"/>
    <w:rsid w:val="00391D7B"/>
    <w:rsid w:val="00392159"/>
    <w:rsid w:val="00393A56"/>
    <w:rsid w:val="003957D1"/>
    <w:rsid w:val="003A43CA"/>
    <w:rsid w:val="003A69DA"/>
    <w:rsid w:val="003A7B67"/>
    <w:rsid w:val="003B299E"/>
    <w:rsid w:val="003C3918"/>
    <w:rsid w:val="003C7B86"/>
    <w:rsid w:val="003D75D6"/>
    <w:rsid w:val="003E0B75"/>
    <w:rsid w:val="003E5E5A"/>
    <w:rsid w:val="003F5E05"/>
    <w:rsid w:val="003F7164"/>
    <w:rsid w:val="00405211"/>
    <w:rsid w:val="00424276"/>
    <w:rsid w:val="00433293"/>
    <w:rsid w:val="00435239"/>
    <w:rsid w:val="00436DDC"/>
    <w:rsid w:val="004426F5"/>
    <w:rsid w:val="004432B9"/>
    <w:rsid w:val="00447905"/>
    <w:rsid w:val="00474485"/>
    <w:rsid w:val="004844DD"/>
    <w:rsid w:val="00484BD9"/>
    <w:rsid w:val="00485816"/>
    <w:rsid w:val="004876FE"/>
    <w:rsid w:val="00487BF3"/>
    <w:rsid w:val="0049700D"/>
    <w:rsid w:val="004A0B90"/>
    <w:rsid w:val="004A4C34"/>
    <w:rsid w:val="004A5DDB"/>
    <w:rsid w:val="004B2AA6"/>
    <w:rsid w:val="004B4641"/>
    <w:rsid w:val="004B4C1D"/>
    <w:rsid w:val="004C5A5D"/>
    <w:rsid w:val="004D29B6"/>
    <w:rsid w:val="004E2C0E"/>
    <w:rsid w:val="004E3CF7"/>
    <w:rsid w:val="004E5C62"/>
    <w:rsid w:val="005020D2"/>
    <w:rsid w:val="00503701"/>
    <w:rsid w:val="0050582D"/>
    <w:rsid w:val="00515A34"/>
    <w:rsid w:val="00516C5E"/>
    <w:rsid w:val="0051767E"/>
    <w:rsid w:val="0052414C"/>
    <w:rsid w:val="0053087A"/>
    <w:rsid w:val="0053401B"/>
    <w:rsid w:val="005726E6"/>
    <w:rsid w:val="005731CE"/>
    <w:rsid w:val="00575426"/>
    <w:rsid w:val="0057556D"/>
    <w:rsid w:val="00577E93"/>
    <w:rsid w:val="00584DDB"/>
    <w:rsid w:val="00585A4E"/>
    <w:rsid w:val="00587C3A"/>
    <w:rsid w:val="00593A3C"/>
    <w:rsid w:val="0059459D"/>
    <w:rsid w:val="005C6C57"/>
    <w:rsid w:val="005D2087"/>
    <w:rsid w:val="005E561D"/>
    <w:rsid w:val="005E593E"/>
    <w:rsid w:val="005E73DA"/>
    <w:rsid w:val="00615BDB"/>
    <w:rsid w:val="0061785F"/>
    <w:rsid w:val="00621F5A"/>
    <w:rsid w:val="00624952"/>
    <w:rsid w:val="00630B68"/>
    <w:rsid w:val="00651CA5"/>
    <w:rsid w:val="00652D43"/>
    <w:rsid w:val="00662A76"/>
    <w:rsid w:val="00666EED"/>
    <w:rsid w:val="006769F9"/>
    <w:rsid w:val="00681A48"/>
    <w:rsid w:val="00685D47"/>
    <w:rsid w:val="00686B38"/>
    <w:rsid w:val="00686C83"/>
    <w:rsid w:val="00687629"/>
    <w:rsid w:val="006A75BE"/>
    <w:rsid w:val="006B1267"/>
    <w:rsid w:val="006B7069"/>
    <w:rsid w:val="006C0EDC"/>
    <w:rsid w:val="006C50D8"/>
    <w:rsid w:val="006D4EAC"/>
    <w:rsid w:val="006F5089"/>
    <w:rsid w:val="007041E6"/>
    <w:rsid w:val="0070517D"/>
    <w:rsid w:val="0071453D"/>
    <w:rsid w:val="0072196F"/>
    <w:rsid w:val="00723A7E"/>
    <w:rsid w:val="00734897"/>
    <w:rsid w:val="007350D6"/>
    <w:rsid w:val="00744C86"/>
    <w:rsid w:val="00750DF9"/>
    <w:rsid w:val="007520E0"/>
    <w:rsid w:val="00752C89"/>
    <w:rsid w:val="007618F1"/>
    <w:rsid w:val="00765D92"/>
    <w:rsid w:val="00767B2A"/>
    <w:rsid w:val="00770DC6"/>
    <w:rsid w:val="0077563C"/>
    <w:rsid w:val="0077648F"/>
    <w:rsid w:val="00783728"/>
    <w:rsid w:val="00786538"/>
    <w:rsid w:val="00790405"/>
    <w:rsid w:val="007A2BFD"/>
    <w:rsid w:val="007A6020"/>
    <w:rsid w:val="007A6504"/>
    <w:rsid w:val="007B0285"/>
    <w:rsid w:val="007B118C"/>
    <w:rsid w:val="007B16D4"/>
    <w:rsid w:val="007B6474"/>
    <w:rsid w:val="007C6E54"/>
    <w:rsid w:val="007D29A2"/>
    <w:rsid w:val="007D2E64"/>
    <w:rsid w:val="007D5FCC"/>
    <w:rsid w:val="007E6F77"/>
    <w:rsid w:val="007F541B"/>
    <w:rsid w:val="00803585"/>
    <w:rsid w:val="00806F86"/>
    <w:rsid w:val="00823335"/>
    <w:rsid w:val="00823D08"/>
    <w:rsid w:val="0083069B"/>
    <w:rsid w:val="00847EAA"/>
    <w:rsid w:val="00850E10"/>
    <w:rsid w:val="00853AF7"/>
    <w:rsid w:val="008553DF"/>
    <w:rsid w:val="00860FB6"/>
    <w:rsid w:val="00862803"/>
    <w:rsid w:val="008628D9"/>
    <w:rsid w:val="00865B77"/>
    <w:rsid w:val="00880BD0"/>
    <w:rsid w:val="0088528E"/>
    <w:rsid w:val="00887071"/>
    <w:rsid w:val="00891A58"/>
    <w:rsid w:val="00891DB3"/>
    <w:rsid w:val="0089491B"/>
    <w:rsid w:val="008A1B46"/>
    <w:rsid w:val="008A2621"/>
    <w:rsid w:val="008A4E1A"/>
    <w:rsid w:val="008C116B"/>
    <w:rsid w:val="008C56F3"/>
    <w:rsid w:val="008D37FB"/>
    <w:rsid w:val="008E1EAC"/>
    <w:rsid w:val="008E23AA"/>
    <w:rsid w:val="009022B7"/>
    <w:rsid w:val="00914083"/>
    <w:rsid w:val="00923B5F"/>
    <w:rsid w:val="00927729"/>
    <w:rsid w:val="00942400"/>
    <w:rsid w:val="00950FEA"/>
    <w:rsid w:val="00952763"/>
    <w:rsid w:val="009678BA"/>
    <w:rsid w:val="00970103"/>
    <w:rsid w:val="0097091A"/>
    <w:rsid w:val="009736C4"/>
    <w:rsid w:val="00975CFA"/>
    <w:rsid w:val="00992B82"/>
    <w:rsid w:val="009A2D0F"/>
    <w:rsid w:val="009B36CF"/>
    <w:rsid w:val="009C1E94"/>
    <w:rsid w:val="009C4853"/>
    <w:rsid w:val="009C4BCD"/>
    <w:rsid w:val="009D4E49"/>
    <w:rsid w:val="009D730D"/>
    <w:rsid w:val="009E0A24"/>
    <w:rsid w:val="009F014E"/>
    <w:rsid w:val="009F6B27"/>
    <w:rsid w:val="00A06A4E"/>
    <w:rsid w:val="00A07C22"/>
    <w:rsid w:val="00A17B1F"/>
    <w:rsid w:val="00A33E9A"/>
    <w:rsid w:val="00A455FF"/>
    <w:rsid w:val="00A501F0"/>
    <w:rsid w:val="00A5549F"/>
    <w:rsid w:val="00A57715"/>
    <w:rsid w:val="00A6194E"/>
    <w:rsid w:val="00A66197"/>
    <w:rsid w:val="00A67AA9"/>
    <w:rsid w:val="00A73C7D"/>
    <w:rsid w:val="00A75A7D"/>
    <w:rsid w:val="00A765FC"/>
    <w:rsid w:val="00A85F7B"/>
    <w:rsid w:val="00A90FD8"/>
    <w:rsid w:val="00A91B73"/>
    <w:rsid w:val="00A95D14"/>
    <w:rsid w:val="00A97E74"/>
    <w:rsid w:val="00AB2F04"/>
    <w:rsid w:val="00AB5FFA"/>
    <w:rsid w:val="00AB7821"/>
    <w:rsid w:val="00AC147B"/>
    <w:rsid w:val="00AC15E9"/>
    <w:rsid w:val="00AD78EC"/>
    <w:rsid w:val="00AE239A"/>
    <w:rsid w:val="00AE70AF"/>
    <w:rsid w:val="00AF0963"/>
    <w:rsid w:val="00B0258C"/>
    <w:rsid w:val="00B07625"/>
    <w:rsid w:val="00B26859"/>
    <w:rsid w:val="00B416BE"/>
    <w:rsid w:val="00B45F5B"/>
    <w:rsid w:val="00B57E7D"/>
    <w:rsid w:val="00B73FC7"/>
    <w:rsid w:val="00B8381A"/>
    <w:rsid w:val="00BA048B"/>
    <w:rsid w:val="00BA1149"/>
    <w:rsid w:val="00BA5AD3"/>
    <w:rsid w:val="00BC510B"/>
    <w:rsid w:val="00BC5184"/>
    <w:rsid w:val="00BC57A1"/>
    <w:rsid w:val="00BD31BC"/>
    <w:rsid w:val="00BD724F"/>
    <w:rsid w:val="00BF6021"/>
    <w:rsid w:val="00C01975"/>
    <w:rsid w:val="00C02A32"/>
    <w:rsid w:val="00C04A5D"/>
    <w:rsid w:val="00C13DD6"/>
    <w:rsid w:val="00C14C0A"/>
    <w:rsid w:val="00C1702A"/>
    <w:rsid w:val="00C2317B"/>
    <w:rsid w:val="00C2564A"/>
    <w:rsid w:val="00C30D55"/>
    <w:rsid w:val="00C34226"/>
    <w:rsid w:val="00C34C10"/>
    <w:rsid w:val="00C45B47"/>
    <w:rsid w:val="00C5414D"/>
    <w:rsid w:val="00C54C38"/>
    <w:rsid w:val="00C650EF"/>
    <w:rsid w:val="00C654A9"/>
    <w:rsid w:val="00C66134"/>
    <w:rsid w:val="00C66216"/>
    <w:rsid w:val="00C709AB"/>
    <w:rsid w:val="00C82837"/>
    <w:rsid w:val="00C82CAA"/>
    <w:rsid w:val="00C83890"/>
    <w:rsid w:val="00C918D9"/>
    <w:rsid w:val="00C9321C"/>
    <w:rsid w:val="00C934F3"/>
    <w:rsid w:val="00CA0543"/>
    <w:rsid w:val="00CA085C"/>
    <w:rsid w:val="00CA1DC7"/>
    <w:rsid w:val="00CA4BE3"/>
    <w:rsid w:val="00CA5E53"/>
    <w:rsid w:val="00CB3104"/>
    <w:rsid w:val="00CB57A4"/>
    <w:rsid w:val="00CC46DD"/>
    <w:rsid w:val="00CC7AAA"/>
    <w:rsid w:val="00CE5F5F"/>
    <w:rsid w:val="00CE5FC0"/>
    <w:rsid w:val="00CE6C75"/>
    <w:rsid w:val="00D032EC"/>
    <w:rsid w:val="00D0799A"/>
    <w:rsid w:val="00D12313"/>
    <w:rsid w:val="00D138EC"/>
    <w:rsid w:val="00D2060E"/>
    <w:rsid w:val="00D21BE5"/>
    <w:rsid w:val="00D22966"/>
    <w:rsid w:val="00D234B1"/>
    <w:rsid w:val="00D23CB3"/>
    <w:rsid w:val="00D4405B"/>
    <w:rsid w:val="00D47DE3"/>
    <w:rsid w:val="00D574AF"/>
    <w:rsid w:val="00D73EC0"/>
    <w:rsid w:val="00D809AD"/>
    <w:rsid w:val="00D97A15"/>
    <w:rsid w:val="00DA5E2F"/>
    <w:rsid w:val="00DB076C"/>
    <w:rsid w:val="00DC077C"/>
    <w:rsid w:val="00DC199C"/>
    <w:rsid w:val="00DC5C3C"/>
    <w:rsid w:val="00DD023D"/>
    <w:rsid w:val="00DF1606"/>
    <w:rsid w:val="00DF1DBF"/>
    <w:rsid w:val="00E033EF"/>
    <w:rsid w:val="00E039C2"/>
    <w:rsid w:val="00E07240"/>
    <w:rsid w:val="00E15FF7"/>
    <w:rsid w:val="00E16EB0"/>
    <w:rsid w:val="00E31472"/>
    <w:rsid w:val="00E3161A"/>
    <w:rsid w:val="00E43B3F"/>
    <w:rsid w:val="00E51D15"/>
    <w:rsid w:val="00E64496"/>
    <w:rsid w:val="00E74E13"/>
    <w:rsid w:val="00E86661"/>
    <w:rsid w:val="00E95921"/>
    <w:rsid w:val="00E97FF6"/>
    <w:rsid w:val="00EA4193"/>
    <w:rsid w:val="00EA4BB4"/>
    <w:rsid w:val="00EA7D7B"/>
    <w:rsid w:val="00EC62B8"/>
    <w:rsid w:val="00ED1C09"/>
    <w:rsid w:val="00EE2EDE"/>
    <w:rsid w:val="00EF3F3F"/>
    <w:rsid w:val="00F03B50"/>
    <w:rsid w:val="00F05843"/>
    <w:rsid w:val="00F12D4C"/>
    <w:rsid w:val="00F131F8"/>
    <w:rsid w:val="00F16595"/>
    <w:rsid w:val="00F27531"/>
    <w:rsid w:val="00F305BA"/>
    <w:rsid w:val="00F3103D"/>
    <w:rsid w:val="00F3112C"/>
    <w:rsid w:val="00F322D6"/>
    <w:rsid w:val="00F32374"/>
    <w:rsid w:val="00F42054"/>
    <w:rsid w:val="00F50DD1"/>
    <w:rsid w:val="00F53FDE"/>
    <w:rsid w:val="00F63865"/>
    <w:rsid w:val="00F75688"/>
    <w:rsid w:val="00F77B68"/>
    <w:rsid w:val="00F84B4B"/>
    <w:rsid w:val="00F850C9"/>
    <w:rsid w:val="00F8777C"/>
    <w:rsid w:val="00F92E20"/>
    <w:rsid w:val="00FA4259"/>
    <w:rsid w:val="00FA5B3E"/>
    <w:rsid w:val="00FB18BA"/>
    <w:rsid w:val="00FC3762"/>
    <w:rsid w:val="00FC4BB1"/>
    <w:rsid w:val="00FC4DA0"/>
    <w:rsid w:val="00FC6207"/>
    <w:rsid w:val="00FD391F"/>
    <w:rsid w:val="00FD66DF"/>
    <w:rsid w:val="00FE4546"/>
    <w:rsid w:val="00FF07FF"/>
    <w:rsid w:val="00FF300D"/>
    <w:rsid w:val="00FF3A38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AC0B0C-1B8B-44CB-B7DC-3D56192C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B68"/>
    <w:pPr>
      <w:bidi/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link w:val="30"/>
    <w:qFormat/>
    <w:rsid w:val="00CC46DD"/>
    <w:pPr>
      <w:numPr>
        <w:ilvl w:val="2"/>
        <w:numId w:val="5"/>
      </w:numPr>
      <w:tabs>
        <w:tab w:val="left" w:pos="1701"/>
      </w:tabs>
      <w:spacing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0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430C0"/>
  </w:style>
  <w:style w:type="paragraph" w:styleId="a5">
    <w:name w:val="footer"/>
    <w:basedOn w:val="a"/>
    <w:link w:val="a6"/>
    <w:uiPriority w:val="99"/>
    <w:unhideWhenUsed/>
    <w:rsid w:val="001430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430C0"/>
  </w:style>
  <w:style w:type="paragraph" w:styleId="a7">
    <w:name w:val="Balloon Text"/>
    <w:basedOn w:val="a"/>
    <w:link w:val="a8"/>
    <w:uiPriority w:val="99"/>
    <w:semiHidden/>
    <w:unhideWhenUsed/>
    <w:rsid w:val="0014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link w:val="a7"/>
    <w:uiPriority w:val="99"/>
    <w:semiHidden/>
    <w:rsid w:val="001430C0"/>
    <w:rPr>
      <w:rFonts w:ascii="Tahoma" w:hAnsi="Tahoma" w:cs="Tahoma"/>
      <w:sz w:val="16"/>
      <w:szCs w:val="16"/>
    </w:rPr>
  </w:style>
  <w:style w:type="character" w:customStyle="1" w:styleId="30">
    <w:name w:val="כותרת 3 תו"/>
    <w:link w:val="3"/>
    <w:rsid w:val="00CC46D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9">
    <w:name w:val="List Paragraph"/>
    <w:basedOn w:val="a"/>
    <w:uiPriority w:val="34"/>
    <w:qFormat/>
    <w:rsid w:val="00CC46DD"/>
    <w:pPr>
      <w:ind w:left="720"/>
      <w:contextualSpacing/>
    </w:pPr>
  </w:style>
  <w:style w:type="character" w:styleId="Hyperlink">
    <w:name w:val="Hyperlink"/>
    <w:uiPriority w:val="99"/>
    <w:unhideWhenUsed/>
    <w:rsid w:val="00F850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at@alqasoum.org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t\Desktop\&#1500;&#1493;&#1490;&#1493;%20&#1512;&#1493;&#1493;&#1495;&#1492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לוגו רווחה</Template>
  <TotalTime>5</TotalTime>
  <Pages>1</Pages>
  <Words>123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Shavit</Company>
  <LinksUpToDate>false</LinksUpToDate>
  <CharactersWithSpaces>739</CharactersWithSpaces>
  <SharedDoc>false</SharedDoc>
  <HLinks>
    <vt:vector size="6" baseType="variant">
      <vt:variant>
        <vt:i4>4259891</vt:i4>
      </vt:variant>
      <vt:variant>
        <vt:i4>0</vt:i4>
      </vt:variant>
      <vt:variant>
        <vt:i4>0</vt:i4>
      </vt:variant>
      <vt:variant>
        <vt:i4>5</vt:i4>
      </vt:variant>
      <vt:variant>
        <vt:lpwstr>mailto:liat@alqasoum.org.il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ליאת חתוקה</dc:creator>
  <cp:keywords/>
  <cp:lastModifiedBy/>
  <cp:revision>1</cp:revision>
  <cp:lastPrinted>2018-07-18T07:46:00Z</cp:lastPrinted>
  <dcterms:created xsi:type="dcterms:W3CDTF">2018-07-18T07:41:00Z</dcterms:created>
  <dcterms:modified xsi:type="dcterms:W3CDTF">1601-01-01T00:00:00Z</dcterms:modified>
</cp:coreProperties>
</file>